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1980"/>
        <w:gridCol w:w="4315"/>
      </w:tblGrid>
      <w:tr w:rsidR="006F51D3" w14:paraId="2A84030E" w14:textId="77777777" w:rsidTr="009671FF">
        <w:tc>
          <w:tcPr>
            <w:tcW w:w="4495" w:type="dxa"/>
          </w:tcPr>
          <w:p w14:paraId="3DC385CC" w14:textId="4678BFF6" w:rsidR="006F51D3" w:rsidRDefault="0056411A" w:rsidP="006F51D3">
            <w:r w:rsidRPr="0056411A">
              <w:t>linkedin.com/in/bao-</w:t>
            </w:r>
            <w:proofErr w:type="spellStart"/>
            <w:r w:rsidRPr="0056411A">
              <w:t>xp</w:t>
            </w:r>
            <w:proofErr w:type="spellEnd"/>
            <w:r w:rsidRPr="0056411A">
              <w:t>/</w:t>
            </w:r>
          </w:p>
        </w:tc>
        <w:tc>
          <w:tcPr>
            <w:tcW w:w="1980" w:type="dxa"/>
          </w:tcPr>
          <w:p w14:paraId="10F0B5D5" w14:textId="3881707C" w:rsidR="006F51D3" w:rsidRDefault="00423FC8" w:rsidP="00306078">
            <w:r>
              <w:t>(206) 606-3570</w:t>
            </w:r>
          </w:p>
        </w:tc>
        <w:tc>
          <w:tcPr>
            <w:tcW w:w="4315" w:type="dxa"/>
          </w:tcPr>
          <w:p w14:paraId="7D7C743B" w14:textId="550DFF1A" w:rsidR="006F51D3" w:rsidRDefault="00423FC8" w:rsidP="006F51D3">
            <w:pPr>
              <w:jc w:val="right"/>
            </w:pPr>
            <w:r>
              <w:t>BaoNguyen1712@outlook.com</w:t>
            </w:r>
          </w:p>
        </w:tc>
      </w:tr>
    </w:tbl>
    <w:p w14:paraId="2576013C" w14:textId="77777777" w:rsidR="00B60CDD" w:rsidRDefault="00B60CDD" w:rsidP="009671FF"/>
    <w:p w14:paraId="3B1A29C6" w14:textId="77777777" w:rsidR="00375B16" w:rsidRDefault="00375B16" w:rsidP="009671FF"/>
    <w:p w14:paraId="75C155A3" w14:textId="61654129" w:rsidR="00FF0D5D" w:rsidRPr="00F316AD" w:rsidRDefault="00423FC8" w:rsidP="009671FF">
      <w:pPr>
        <w:pStyle w:val="Title"/>
      </w:pPr>
      <w:r>
        <w:t>Bao Duy Nguyen</w:t>
      </w:r>
    </w:p>
    <w:p w14:paraId="14FF3DB6" w14:textId="7F4F4E6F" w:rsidR="00375B16" w:rsidRPr="00FE1AE9" w:rsidRDefault="007F67CC" w:rsidP="00FE1AE9">
      <w:pPr>
        <w:pStyle w:val="Heading1"/>
      </w:pPr>
      <w:r>
        <w:t xml:space="preserve">current </w:t>
      </w:r>
      <w:r w:rsidR="00423FC8">
        <w:t>University of Washington college student</w:t>
      </w:r>
    </w:p>
    <w:p w14:paraId="1EEF2D63" w14:textId="77777777" w:rsidR="006F51D3" w:rsidRDefault="005E2090" w:rsidP="00FF0D5D">
      <w:pPr>
        <w:rPr>
          <w:noProof/>
          <w:lang w:val="en-AU"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352E464" wp14:editId="1E107259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53D02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9361f3 [3208]" stroked="f">
                <w10:wrap anchorx="page"/>
                <w10:anchorlock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16" w:type="dxa"/>
        </w:tblCellMar>
        <w:tblLook w:val="04A0" w:firstRow="1" w:lastRow="0" w:firstColumn="1" w:lastColumn="0" w:noHBand="0" w:noVBand="1"/>
      </w:tblPr>
      <w:tblGrid>
        <w:gridCol w:w="4860"/>
        <w:gridCol w:w="5930"/>
      </w:tblGrid>
      <w:tr w:rsidR="001B4EB0" w14:paraId="4ABBE8C7" w14:textId="77777777" w:rsidTr="00B96BFC">
        <w:trPr>
          <w:trHeight w:val="2105"/>
        </w:trPr>
        <w:tc>
          <w:tcPr>
            <w:tcW w:w="4860" w:type="dxa"/>
          </w:tcPr>
          <w:p w14:paraId="58ACE044" w14:textId="77777777" w:rsidR="001B4EB0" w:rsidRDefault="001B4EB0" w:rsidP="00FE1AE9">
            <w:pPr>
              <w:pStyle w:val="Heading1"/>
            </w:pPr>
            <w:r w:rsidRPr="00AA7D29">
              <w:t>Education</w:t>
            </w:r>
          </w:p>
          <w:p w14:paraId="7B247E78" w14:textId="04777680" w:rsidR="001B4EB0" w:rsidRDefault="002F54E2" w:rsidP="00FE1AE9">
            <w:r w:rsidRPr="002F54E2">
              <w:rPr>
                <w:b/>
                <w:bCs/>
              </w:rPr>
              <w:t>School</w:t>
            </w:r>
            <w:r>
              <w:t xml:space="preserve">: </w:t>
            </w:r>
            <w:r w:rsidR="001B4EB0">
              <w:t>University of Washington</w:t>
            </w:r>
            <w:r>
              <w:t xml:space="preserve"> – Seattle Campus</w:t>
            </w:r>
          </w:p>
          <w:p w14:paraId="31F3D9EE" w14:textId="6D58B10A" w:rsidR="001B4EB0" w:rsidRDefault="007F67CC" w:rsidP="00FE1AE9">
            <w:r w:rsidRPr="002F54E2">
              <w:rPr>
                <w:b/>
                <w:bCs/>
              </w:rPr>
              <w:t>Major</w:t>
            </w:r>
            <w:r>
              <w:t xml:space="preserve">: </w:t>
            </w:r>
            <w:r w:rsidR="001B4EB0">
              <w:t>Computer Science</w:t>
            </w:r>
            <w:r>
              <w:t xml:space="preserve"> (through Allen School)</w:t>
            </w:r>
          </w:p>
          <w:p w14:paraId="72FC3E40" w14:textId="5D3D4A80" w:rsidR="007F67CC" w:rsidRPr="006F51D3" w:rsidRDefault="001B4EB0" w:rsidP="00FE1AE9">
            <w:r w:rsidRPr="002F54E2">
              <w:rPr>
                <w:b/>
                <w:bCs/>
              </w:rPr>
              <w:t>Award</w:t>
            </w:r>
            <w:r>
              <w:t>: MLK Jr. Scholarship (from College Success Foundation), awarded since June 2023.</w:t>
            </w:r>
          </w:p>
        </w:tc>
        <w:tc>
          <w:tcPr>
            <w:tcW w:w="5930" w:type="dxa"/>
            <w:vMerge w:val="restart"/>
          </w:tcPr>
          <w:p w14:paraId="24D6720A" w14:textId="77777777" w:rsidR="001B4EB0" w:rsidRPr="00AA7D29" w:rsidRDefault="001B4EB0" w:rsidP="00FE1AE9">
            <w:pPr>
              <w:pStyle w:val="Heading1"/>
            </w:pPr>
            <w:r>
              <w:t>Technical</w:t>
            </w:r>
            <w:r w:rsidRPr="00AA7D29">
              <w:t xml:space="preserve"> Skills</w:t>
            </w:r>
          </w:p>
          <w:p w14:paraId="51E1A2CD" w14:textId="77777777" w:rsidR="001B4EB0" w:rsidRDefault="001B4EB0" w:rsidP="006F51D3">
            <w:r>
              <w:t>HTML</w:t>
            </w:r>
          </w:p>
          <w:p w14:paraId="72F0D73B" w14:textId="66EA7588" w:rsidR="001179ED" w:rsidRDefault="001179ED" w:rsidP="006F51D3">
            <w:r>
              <w:t>Java/JavaScript</w:t>
            </w:r>
          </w:p>
          <w:p w14:paraId="582F8304" w14:textId="77777777" w:rsidR="001B4EB0" w:rsidRDefault="001B4EB0" w:rsidP="006F51D3">
            <w:r>
              <w:t>CSS</w:t>
            </w:r>
          </w:p>
          <w:p w14:paraId="31C2038D" w14:textId="77777777" w:rsidR="001B4EB0" w:rsidRDefault="001B4EB0" w:rsidP="006F51D3">
            <w:r>
              <w:t>GitHub</w:t>
            </w:r>
          </w:p>
          <w:p w14:paraId="7B0EFC8E" w14:textId="22509F08" w:rsidR="001B4EB0" w:rsidRDefault="001B4EB0" w:rsidP="006F51D3">
            <w:r>
              <w:t>Microsoft Office</w:t>
            </w:r>
            <w:r w:rsidR="0039384E">
              <w:t>/Google Docs Suite</w:t>
            </w:r>
          </w:p>
          <w:p w14:paraId="08FBC69B" w14:textId="77777777" w:rsidR="001B4EB0" w:rsidRDefault="001B4EB0" w:rsidP="006F51D3">
            <w:r>
              <w:t>Windows/macOS/Linux Operating Systems</w:t>
            </w:r>
          </w:p>
          <w:p w14:paraId="3DFED4E4" w14:textId="77777777" w:rsidR="001B4EB0" w:rsidRDefault="001B4EB0" w:rsidP="00FE1AE9">
            <w:pPr>
              <w:pStyle w:val="Heading1"/>
            </w:pPr>
            <w:r w:rsidRPr="00FE1AE9">
              <w:t>Experience</w:t>
            </w:r>
          </w:p>
          <w:p w14:paraId="4AD8BC87" w14:textId="7DFA1C71" w:rsidR="00BD4287" w:rsidRPr="00335BC9" w:rsidRDefault="001B4EB0" w:rsidP="00A44A87">
            <w:pPr>
              <w:rPr>
                <w:b/>
                <w:bCs/>
              </w:rPr>
            </w:pPr>
            <w:r w:rsidRPr="00335BC9">
              <w:rPr>
                <w:b/>
                <w:bCs/>
              </w:rPr>
              <w:t>Intern Summer Camp Counselor</w:t>
            </w:r>
          </w:p>
          <w:p w14:paraId="772B274A" w14:textId="77C567B3" w:rsidR="00A44A87" w:rsidRDefault="001B4EB0" w:rsidP="00A44A87">
            <w:r w:rsidRPr="00335BC9">
              <w:rPr>
                <w:b/>
                <w:bCs/>
              </w:rPr>
              <w:t>Rainier Beach Community Cente</w:t>
            </w:r>
            <w:r w:rsidR="00A44A87" w:rsidRPr="00335BC9">
              <w:rPr>
                <w:b/>
                <w:bCs/>
              </w:rPr>
              <w:t>r</w:t>
            </w:r>
          </w:p>
          <w:p w14:paraId="5BCA9389" w14:textId="219C477E" w:rsidR="00335BC9" w:rsidRDefault="00335BC9" w:rsidP="00A44A87">
            <w:r>
              <w:t>July 2024 – August 2024</w:t>
            </w:r>
          </w:p>
          <w:p w14:paraId="4A0C1C3B" w14:textId="77777777" w:rsidR="004B7152" w:rsidRDefault="004B7152" w:rsidP="00A44A87"/>
          <w:p w14:paraId="46E39405" w14:textId="61E511A9" w:rsidR="00A44A87" w:rsidRDefault="00A44A87" w:rsidP="00A44A87">
            <w:pPr>
              <w:rPr>
                <w:i/>
                <w:iCs/>
              </w:rPr>
            </w:pPr>
            <w:r>
              <w:rPr>
                <w:i/>
                <w:iCs/>
              </w:rPr>
              <w:t>Encouraged children</w:t>
            </w:r>
            <w:r w:rsidR="00BC197F">
              <w:rPr>
                <w:i/>
                <w:iCs/>
              </w:rPr>
              <w:t xml:space="preserve"> ages 5-12</w:t>
            </w:r>
            <w:r>
              <w:rPr>
                <w:i/>
                <w:iCs/>
              </w:rPr>
              <w:t xml:space="preserve"> to participate in summer camp activities </w:t>
            </w:r>
            <w:r w:rsidR="00AD2DCE">
              <w:rPr>
                <w:i/>
                <w:iCs/>
              </w:rPr>
              <w:t>and assisted</w:t>
            </w:r>
            <w:r>
              <w:rPr>
                <w:i/>
                <w:iCs/>
              </w:rPr>
              <w:t xml:space="preserve"> them with resources</w:t>
            </w:r>
            <w:r w:rsidR="00BC197F">
              <w:rPr>
                <w:i/>
                <w:iCs/>
              </w:rPr>
              <w:t xml:space="preserve"> and advice to help improve their behaviors.</w:t>
            </w:r>
          </w:p>
          <w:p w14:paraId="6B40A97C" w14:textId="77777777" w:rsidR="004B7152" w:rsidRPr="00A44A87" w:rsidRDefault="004B7152" w:rsidP="00A44A87">
            <w:pPr>
              <w:rPr>
                <w:i/>
                <w:iCs/>
              </w:rPr>
            </w:pPr>
          </w:p>
          <w:p w14:paraId="78D066A7" w14:textId="2AB2EC8A" w:rsidR="004B7152" w:rsidRPr="004B7152" w:rsidRDefault="004B7152" w:rsidP="004B7152">
            <w:pPr>
              <w:rPr>
                <w:b/>
                <w:bCs/>
              </w:rPr>
            </w:pPr>
            <w:r w:rsidRPr="004B7152">
              <w:rPr>
                <w:b/>
                <w:bCs/>
              </w:rPr>
              <w:t>Scholar</w:t>
            </w:r>
          </w:p>
          <w:p w14:paraId="6DFF135F" w14:textId="77777777" w:rsidR="004B7152" w:rsidRPr="004B7152" w:rsidRDefault="004B7152" w:rsidP="004B7152">
            <w:pPr>
              <w:rPr>
                <w:b/>
                <w:bCs/>
              </w:rPr>
            </w:pPr>
            <w:r w:rsidRPr="004B7152">
              <w:rPr>
                <w:b/>
                <w:bCs/>
              </w:rPr>
              <w:t>UW Washington State Academic RedShirt (STARS) Program</w:t>
            </w:r>
          </w:p>
          <w:p w14:paraId="1BA916CC" w14:textId="77777777" w:rsidR="001B4EB0" w:rsidRDefault="001B4EB0" w:rsidP="009671FF">
            <w:r>
              <w:t xml:space="preserve">September 2023 – June 2025 </w:t>
            </w:r>
          </w:p>
          <w:p w14:paraId="2A28686C" w14:textId="77777777" w:rsidR="004B7152" w:rsidRPr="005D0A02" w:rsidRDefault="004B7152" w:rsidP="009671FF"/>
          <w:p w14:paraId="6F0D9803" w14:textId="2BD34637" w:rsidR="00F42624" w:rsidRDefault="002934E5" w:rsidP="009671FF">
            <w:pPr>
              <w:rPr>
                <w:i/>
                <w:iCs/>
              </w:rPr>
            </w:pPr>
            <w:r>
              <w:rPr>
                <w:i/>
                <w:iCs/>
              </w:rPr>
              <w:t>Participated in career seminar workshops</w:t>
            </w:r>
            <w:r w:rsidR="00F13FE2">
              <w:rPr>
                <w:i/>
                <w:iCs/>
              </w:rPr>
              <w:t xml:space="preserve"> to prepare for life-long career and </w:t>
            </w:r>
            <w:r w:rsidR="0025510E">
              <w:rPr>
                <w:i/>
                <w:iCs/>
              </w:rPr>
              <w:t>applied knowledge from lectures</w:t>
            </w:r>
            <w:r w:rsidR="00F42624">
              <w:rPr>
                <w:i/>
                <w:iCs/>
              </w:rPr>
              <w:t xml:space="preserve"> through homework and real-life scenarios.</w:t>
            </w:r>
          </w:p>
          <w:p w14:paraId="2C858C5D" w14:textId="77777777" w:rsidR="003A149B" w:rsidRDefault="003A149B" w:rsidP="009671FF">
            <w:pPr>
              <w:rPr>
                <w:i/>
                <w:iCs/>
              </w:rPr>
            </w:pPr>
          </w:p>
          <w:p w14:paraId="324324D8" w14:textId="77777777" w:rsidR="004B7152" w:rsidRPr="004B7152" w:rsidRDefault="004B7152" w:rsidP="004B7152">
            <w:pPr>
              <w:rPr>
                <w:b/>
                <w:bCs/>
              </w:rPr>
            </w:pPr>
            <w:r w:rsidRPr="004B7152">
              <w:rPr>
                <w:b/>
                <w:bCs/>
              </w:rPr>
              <w:t>Software Web Development Intern</w:t>
            </w:r>
          </w:p>
          <w:p w14:paraId="5FCC0E08" w14:textId="5D61E1EB" w:rsidR="004B7152" w:rsidRPr="004B7152" w:rsidRDefault="004B7152" w:rsidP="009671FF">
            <w:pPr>
              <w:rPr>
                <w:b/>
                <w:bCs/>
              </w:rPr>
            </w:pPr>
            <w:r w:rsidRPr="004B7152">
              <w:rPr>
                <w:b/>
                <w:bCs/>
              </w:rPr>
              <w:t>Computing for All</w:t>
            </w:r>
          </w:p>
          <w:p w14:paraId="6F0F3B3E" w14:textId="18031E3E" w:rsidR="003A149B" w:rsidRDefault="00217DCE" w:rsidP="009671FF">
            <w:r>
              <w:t>July 2025 – August 2025</w:t>
            </w:r>
          </w:p>
          <w:p w14:paraId="219DA16A" w14:textId="77777777" w:rsidR="004B7152" w:rsidRDefault="004B7152" w:rsidP="00692890"/>
          <w:p w14:paraId="6CCC95D1" w14:textId="50E10A3F" w:rsidR="00692890" w:rsidRPr="00BF1021" w:rsidRDefault="00905302" w:rsidP="009671F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Learned </w:t>
            </w:r>
            <w:r w:rsidR="00361AAB">
              <w:rPr>
                <w:i/>
                <w:iCs/>
              </w:rPr>
              <w:t xml:space="preserve">how to code </w:t>
            </w:r>
            <w:r w:rsidR="00BF1021">
              <w:rPr>
                <w:i/>
                <w:iCs/>
              </w:rPr>
              <w:t>JavaScript through</w:t>
            </w:r>
            <w:r w:rsidR="00361AAB">
              <w:rPr>
                <w:i/>
                <w:iCs/>
              </w:rPr>
              <w:t xml:space="preserve"> both</w:t>
            </w:r>
            <w:r w:rsidR="00BF1021">
              <w:rPr>
                <w:i/>
                <w:iCs/>
              </w:rPr>
              <w:t xml:space="preserve"> in-class and practice</w:t>
            </w:r>
            <w:r w:rsidR="00361AAB">
              <w:rPr>
                <w:i/>
                <w:iCs/>
              </w:rPr>
              <w:t xml:space="preserve"> session</w:t>
            </w:r>
            <w:r w:rsidR="00BF1021">
              <w:rPr>
                <w:i/>
                <w:iCs/>
              </w:rPr>
              <w:t xml:space="preserve"> activities, as well as making my own personal </w:t>
            </w:r>
            <w:r w:rsidR="00AF6E03">
              <w:rPr>
                <w:i/>
                <w:iCs/>
              </w:rPr>
              <w:t>website project using</w:t>
            </w:r>
            <w:r w:rsidR="00BF1021">
              <w:rPr>
                <w:i/>
                <w:iCs/>
              </w:rPr>
              <w:t xml:space="preserve"> HTML and </w:t>
            </w:r>
            <w:r w:rsidR="00B85D7F">
              <w:rPr>
                <w:i/>
                <w:iCs/>
              </w:rPr>
              <w:t>CSS.</w:t>
            </w:r>
          </w:p>
          <w:p w14:paraId="0C0C30E1" w14:textId="696D4610" w:rsidR="001B4EB0" w:rsidRPr="006F51D3" w:rsidRDefault="001B4EB0" w:rsidP="006F51D3"/>
        </w:tc>
      </w:tr>
      <w:tr w:rsidR="001B4EB0" w14:paraId="24059895" w14:textId="77777777" w:rsidTr="00B96BFC">
        <w:tc>
          <w:tcPr>
            <w:tcW w:w="4860" w:type="dxa"/>
          </w:tcPr>
          <w:p w14:paraId="0F32AA8A" w14:textId="77777777" w:rsidR="00585D62" w:rsidRPr="00AA7D29" w:rsidRDefault="00585D62" w:rsidP="00585D62">
            <w:pPr>
              <w:pStyle w:val="Heading1"/>
            </w:pPr>
            <w:r>
              <w:t>PROJECT</w:t>
            </w:r>
          </w:p>
          <w:p w14:paraId="4CFD2444" w14:textId="6B8068F8" w:rsidR="001B4EB0" w:rsidRDefault="00B85D7F" w:rsidP="00585D62">
            <w:r>
              <w:t>Developed and designed</w:t>
            </w:r>
            <w:r w:rsidR="00585D62">
              <w:t xml:space="preserve"> a personal website (</w:t>
            </w:r>
            <w:hyperlink r:id="rId10" w:history="1">
              <w:r w:rsidR="00585D62" w:rsidRPr="00B85FB2">
                <w:rPr>
                  <w:rStyle w:val="Hyperlink"/>
                </w:rPr>
                <w:t>https://baoxp2001.github.io</w:t>
              </w:r>
            </w:hyperlink>
            <w:r w:rsidR="00585D62">
              <w:t>) using</w:t>
            </w:r>
            <w:r w:rsidR="005020E8">
              <w:t xml:space="preserve"> HTML and CSS</w:t>
            </w:r>
            <w:r w:rsidR="00585D62">
              <w:t xml:space="preserve"> that contains some information about myself as well as the Code.org app projects from high school and videos.</w:t>
            </w:r>
          </w:p>
        </w:tc>
        <w:tc>
          <w:tcPr>
            <w:tcW w:w="5930" w:type="dxa"/>
            <w:vMerge/>
          </w:tcPr>
          <w:p w14:paraId="07F3836D" w14:textId="1EEE7C5D" w:rsidR="001B4EB0" w:rsidRDefault="001B4EB0" w:rsidP="006F51D3"/>
        </w:tc>
      </w:tr>
      <w:tr w:rsidR="001B4EB0" w14:paraId="5C357BBA" w14:textId="77777777" w:rsidTr="00B96BFC">
        <w:tc>
          <w:tcPr>
            <w:tcW w:w="4860" w:type="dxa"/>
          </w:tcPr>
          <w:p w14:paraId="05BB5783" w14:textId="77777777" w:rsidR="001B4EB0" w:rsidRDefault="001B4EB0" w:rsidP="006F51D3">
            <w:pPr>
              <w:pStyle w:val="Heading1"/>
            </w:pPr>
          </w:p>
        </w:tc>
        <w:tc>
          <w:tcPr>
            <w:tcW w:w="5930" w:type="dxa"/>
            <w:vMerge/>
          </w:tcPr>
          <w:p w14:paraId="00C9E3D1" w14:textId="443EF43A" w:rsidR="001B4EB0" w:rsidRDefault="001B4EB0" w:rsidP="006F51D3"/>
        </w:tc>
      </w:tr>
      <w:tr w:rsidR="001B4EB0" w14:paraId="01DA06BE" w14:textId="77777777" w:rsidTr="00B96BFC">
        <w:tc>
          <w:tcPr>
            <w:tcW w:w="4860" w:type="dxa"/>
          </w:tcPr>
          <w:p w14:paraId="0AD86E42" w14:textId="77777777" w:rsidR="001B4EB0" w:rsidRDefault="001B4EB0" w:rsidP="006F51D3">
            <w:pPr>
              <w:pStyle w:val="Heading1"/>
            </w:pPr>
          </w:p>
        </w:tc>
        <w:tc>
          <w:tcPr>
            <w:tcW w:w="5930" w:type="dxa"/>
            <w:vMerge/>
          </w:tcPr>
          <w:p w14:paraId="2D571C00" w14:textId="7920CCF1" w:rsidR="001B4EB0" w:rsidRPr="006F51D3" w:rsidRDefault="001B4EB0" w:rsidP="006F51D3"/>
        </w:tc>
      </w:tr>
      <w:tr w:rsidR="001B4EB0" w14:paraId="7D092506" w14:textId="77777777" w:rsidTr="00B96BFC">
        <w:tc>
          <w:tcPr>
            <w:tcW w:w="4860" w:type="dxa"/>
          </w:tcPr>
          <w:p w14:paraId="2441593A" w14:textId="77777777" w:rsidR="001B4EB0" w:rsidRDefault="001B4EB0" w:rsidP="006F51D3">
            <w:pPr>
              <w:pStyle w:val="Heading1"/>
            </w:pPr>
          </w:p>
        </w:tc>
        <w:tc>
          <w:tcPr>
            <w:tcW w:w="5930" w:type="dxa"/>
            <w:vMerge/>
          </w:tcPr>
          <w:p w14:paraId="3FC82A3C" w14:textId="4951F29A" w:rsidR="001B4EB0" w:rsidRPr="006F51D3" w:rsidRDefault="001B4EB0" w:rsidP="006F51D3"/>
        </w:tc>
      </w:tr>
    </w:tbl>
    <w:p w14:paraId="62DE403A" w14:textId="77777777" w:rsidR="00C55D85" w:rsidRPr="005E2090" w:rsidRDefault="00C55D85" w:rsidP="00692890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8B6BD" w14:textId="77777777" w:rsidR="00EC1093" w:rsidRDefault="00EC1093" w:rsidP="00F316AD">
      <w:r>
        <w:separator/>
      </w:r>
    </w:p>
  </w:endnote>
  <w:endnote w:type="continuationSeparator" w:id="0">
    <w:p w14:paraId="14FFBF00" w14:textId="77777777" w:rsidR="00EC1093" w:rsidRDefault="00EC1093" w:rsidP="00F316AD">
      <w:r>
        <w:continuationSeparator/>
      </w:r>
    </w:p>
  </w:endnote>
  <w:endnote w:type="continuationNotice" w:id="1">
    <w:p w14:paraId="1DCAE741" w14:textId="77777777" w:rsidR="00EC1093" w:rsidRDefault="00EC10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35F04" w14:textId="77777777" w:rsidR="00EC1093" w:rsidRDefault="00EC1093" w:rsidP="00F316AD">
      <w:r>
        <w:separator/>
      </w:r>
    </w:p>
  </w:footnote>
  <w:footnote w:type="continuationSeparator" w:id="0">
    <w:p w14:paraId="3798083A" w14:textId="77777777" w:rsidR="00EC1093" w:rsidRDefault="00EC1093" w:rsidP="00F316AD">
      <w:r>
        <w:continuationSeparator/>
      </w:r>
    </w:p>
  </w:footnote>
  <w:footnote w:type="continuationNotice" w:id="1">
    <w:p w14:paraId="7D7AEC35" w14:textId="77777777" w:rsidR="00EC1093" w:rsidRDefault="00EC10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1B36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91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87E03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63F57BF"/>
    <w:multiLevelType w:val="hybridMultilevel"/>
    <w:tmpl w:val="1484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921685">
    <w:abstractNumId w:val="2"/>
  </w:num>
  <w:num w:numId="2" w16cid:durableId="2071807172">
    <w:abstractNumId w:val="1"/>
  </w:num>
  <w:num w:numId="3" w16cid:durableId="867915658">
    <w:abstractNumId w:val="0"/>
  </w:num>
  <w:num w:numId="4" w16cid:durableId="153111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ED"/>
    <w:rsid w:val="0001399F"/>
    <w:rsid w:val="00095D41"/>
    <w:rsid w:val="000E061B"/>
    <w:rsid w:val="000E1D44"/>
    <w:rsid w:val="001179ED"/>
    <w:rsid w:val="00171CFB"/>
    <w:rsid w:val="001A375F"/>
    <w:rsid w:val="001B4EB0"/>
    <w:rsid w:val="001C43C3"/>
    <w:rsid w:val="001F1F0D"/>
    <w:rsid w:val="0020696E"/>
    <w:rsid w:val="002108FF"/>
    <w:rsid w:val="00217DCE"/>
    <w:rsid w:val="002356A2"/>
    <w:rsid w:val="0024775A"/>
    <w:rsid w:val="0025510E"/>
    <w:rsid w:val="00263514"/>
    <w:rsid w:val="00286F3A"/>
    <w:rsid w:val="002934E5"/>
    <w:rsid w:val="00296CF0"/>
    <w:rsid w:val="002D12DA"/>
    <w:rsid w:val="002F54E2"/>
    <w:rsid w:val="003019B2"/>
    <w:rsid w:val="00306078"/>
    <w:rsid w:val="00335BC9"/>
    <w:rsid w:val="0034688D"/>
    <w:rsid w:val="00361AAB"/>
    <w:rsid w:val="00373512"/>
    <w:rsid w:val="00375B16"/>
    <w:rsid w:val="00381B3C"/>
    <w:rsid w:val="0039384E"/>
    <w:rsid w:val="003A149B"/>
    <w:rsid w:val="0040233B"/>
    <w:rsid w:val="00423FC8"/>
    <w:rsid w:val="00446167"/>
    <w:rsid w:val="00463165"/>
    <w:rsid w:val="004A5287"/>
    <w:rsid w:val="004B7152"/>
    <w:rsid w:val="004E62DB"/>
    <w:rsid w:val="005020E8"/>
    <w:rsid w:val="005036BD"/>
    <w:rsid w:val="00507E93"/>
    <w:rsid w:val="00511A6E"/>
    <w:rsid w:val="0056411A"/>
    <w:rsid w:val="0057534A"/>
    <w:rsid w:val="00585D62"/>
    <w:rsid w:val="005B11ED"/>
    <w:rsid w:val="005D0A02"/>
    <w:rsid w:val="005D36AC"/>
    <w:rsid w:val="005E2090"/>
    <w:rsid w:val="005F21FE"/>
    <w:rsid w:val="00605A5B"/>
    <w:rsid w:val="00692890"/>
    <w:rsid w:val="006A2729"/>
    <w:rsid w:val="006C3DED"/>
    <w:rsid w:val="006C5D24"/>
    <w:rsid w:val="006C60E6"/>
    <w:rsid w:val="006D2DE6"/>
    <w:rsid w:val="006E70D3"/>
    <w:rsid w:val="006F51D3"/>
    <w:rsid w:val="006F5AA6"/>
    <w:rsid w:val="0071249A"/>
    <w:rsid w:val="00791F9D"/>
    <w:rsid w:val="007A409F"/>
    <w:rsid w:val="007B0F94"/>
    <w:rsid w:val="007C14FA"/>
    <w:rsid w:val="007C75FB"/>
    <w:rsid w:val="007F67CC"/>
    <w:rsid w:val="00801F23"/>
    <w:rsid w:val="00815943"/>
    <w:rsid w:val="00843C42"/>
    <w:rsid w:val="00860DB6"/>
    <w:rsid w:val="0088104A"/>
    <w:rsid w:val="00896FA4"/>
    <w:rsid w:val="008A550D"/>
    <w:rsid w:val="008B0CD9"/>
    <w:rsid w:val="008B507E"/>
    <w:rsid w:val="008D7668"/>
    <w:rsid w:val="00905302"/>
    <w:rsid w:val="009671FF"/>
    <w:rsid w:val="00970283"/>
    <w:rsid w:val="00975E79"/>
    <w:rsid w:val="00990C25"/>
    <w:rsid w:val="00993257"/>
    <w:rsid w:val="0099359E"/>
    <w:rsid w:val="009941DA"/>
    <w:rsid w:val="009B12B0"/>
    <w:rsid w:val="009B241F"/>
    <w:rsid w:val="009D32A7"/>
    <w:rsid w:val="009E485B"/>
    <w:rsid w:val="009F0771"/>
    <w:rsid w:val="00A30F44"/>
    <w:rsid w:val="00A44A87"/>
    <w:rsid w:val="00A77921"/>
    <w:rsid w:val="00A85652"/>
    <w:rsid w:val="00AA3BC5"/>
    <w:rsid w:val="00AA7D29"/>
    <w:rsid w:val="00AB2CDC"/>
    <w:rsid w:val="00AD2DCE"/>
    <w:rsid w:val="00AD6C78"/>
    <w:rsid w:val="00AF6443"/>
    <w:rsid w:val="00AF6E03"/>
    <w:rsid w:val="00B03BA7"/>
    <w:rsid w:val="00B111F4"/>
    <w:rsid w:val="00B2124F"/>
    <w:rsid w:val="00B24FF0"/>
    <w:rsid w:val="00B575FB"/>
    <w:rsid w:val="00B60CDD"/>
    <w:rsid w:val="00B6190E"/>
    <w:rsid w:val="00B62264"/>
    <w:rsid w:val="00B85D7F"/>
    <w:rsid w:val="00B94855"/>
    <w:rsid w:val="00B96BFC"/>
    <w:rsid w:val="00BC197F"/>
    <w:rsid w:val="00BD4217"/>
    <w:rsid w:val="00BD4287"/>
    <w:rsid w:val="00BE56E4"/>
    <w:rsid w:val="00BF1021"/>
    <w:rsid w:val="00C1095A"/>
    <w:rsid w:val="00C42F47"/>
    <w:rsid w:val="00C55D85"/>
    <w:rsid w:val="00C720A7"/>
    <w:rsid w:val="00C81523"/>
    <w:rsid w:val="00CA2273"/>
    <w:rsid w:val="00CD50FD"/>
    <w:rsid w:val="00D1030B"/>
    <w:rsid w:val="00D47124"/>
    <w:rsid w:val="00D666A1"/>
    <w:rsid w:val="00D93B73"/>
    <w:rsid w:val="00DA0D2A"/>
    <w:rsid w:val="00DD5D7B"/>
    <w:rsid w:val="00DE7058"/>
    <w:rsid w:val="00E47752"/>
    <w:rsid w:val="00E8639E"/>
    <w:rsid w:val="00EB441D"/>
    <w:rsid w:val="00EC1093"/>
    <w:rsid w:val="00EF4A2C"/>
    <w:rsid w:val="00F13FE2"/>
    <w:rsid w:val="00F2368E"/>
    <w:rsid w:val="00F316AD"/>
    <w:rsid w:val="00F42624"/>
    <w:rsid w:val="00F4501B"/>
    <w:rsid w:val="00FE1AE9"/>
    <w:rsid w:val="00FF0D5D"/>
    <w:rsid w:val="032319CC"/>
    <w:rsid w:val="0923DEB5"/>
    <w:rsid w:val="0C0391D1"/>
    <w:rsid w:val="133970F0"/>
    <w:rsid w:val="1B93846D"/>
    <w:rsid w:val="2247868E"/>
    <w:rsid w:val="26F4C204"/>
    <w:rsid w:val="27FDDD1F"/>
    <w:rsid w:val="285FFE01"/>
    <w:rsid w:val="33F4865D"/>
    <w:rsid w:val="3AFA5DA2"/>
    <w:rsid w:val="3C066E3F"/>
    <w:rsid w:val="3D26190D"/>
    <w:rsid w:val="3DAAC90A"/>
    <w:rsid w:val="45BA3D45"/>
    <w:rsid w:val="4C36F6F3"/>
    <w:rsid w:val="4D98DA39"/>
    <w:rsid w:val="52013909"/>
    <w:rsid w:val="5781775B"/>
    <w:rsid w:val="582D56F6"/>
    <w:rsid w:val="6553B3B7"/>
    <w:rsid w:val="678E9AED"/>
    <w:rsid w:val="6A898D97"/>
    <w:rsid w:val="6E8D955C"/>
    <w:rsid w:val="74FFE143"/>
    <w:rsid w:val="7A0AE869"/>
    <w:rsid w:val="7B3A0C73"/>
    <w:rsid w:val="7BACD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62E28"/>
  <w15:chartTrackingRefBased/>
  <w15:docId w15:val="{07A230A4-2CE7-4B88-BD87-5BD68F31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FE1AE9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6A2729"/>
    <w:pPr>
      <w:spacing w:before="360" w:after="240"/>
      <w:outlineLvl w:val="0"/>
    </w:pPr>
    <w:rPr>
      <w:rFonts w:cs="Times New Roman (Body CS)"/>
      <w:b/>
      <w:caps/>
      <w:color w:val="0938F0" w:themeColor="accent3"/>
      <w:spacing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B73D0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1AE9"/>
    <w:pPr>
      <w:spacing w:after="120" w:line="240" w:lineRule="auto"/>
    </w:pPr>
    <w:rPr>
      <w:rFonts w:asciiTheme="majorHAnsi" w:hAnsiTheme="majorHAnsi" w:cs="Times New Roman (Body CS)"/>
      <w:b/>
      <w:color w:val="0938F0" w:themeColor="accent3"/>
      <w:sz w:val="96"/>
    </w:rPr>
  </w:style>
  <w:style w:type="character" w:customStyle="1" w:styleId="TitleChar">
    <w:name w:val="Title Char"/>
    <w:basedOn w:val="DefaultParagraphFont"/>
    <w:link w:val="Title"/>
    <w:rsid w:val="00FE1AE9"/>
    <w:rPr>
      <w:rFonts w:asciiTheme="majorHAnsi" w:hAnsiTheme="majorHAnsi" w:cs="Times New Roman (Body CS)"/>
      <w:b/>
      <w:color w:val="0938F0" w:themeColor="accent3"/>
      <w:sz w:val="96"/>
    </w:rPr>
  </w:style>
  <w:style w:type="paragraph" w:styleId="Subtitle">
    <w:name w:val="Subtitle"/>
    <w:basedOn w:val="Normal"/>
    <w:next w:val="Normal"/>
    <w:link w:val="SubtitleChar"/>
    <w:uiPriority w:val="2"/>
    <w:qFormat/>
    <w:rsid w:val="00D666A1"/>
    <w:pPr>
      <w:spacing w:before="120" w:after="120" w:line="240" w:lineRule="auto"/>
    </w:pPr>
    <w:rPr>
      <w:rFonts w:cs="Times New Roman (Body CS)"/>
      <w:caps/>
      <w:color w:val="000000" w:themeColor="tex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666A1"/>
    <w:rPr>
      <w:rFonts w:ascii="Avenir Next LT Pro Light" w:hAnsi="Avenir Next LT Pro Light" w:cs="Times New Roman (Body CS)"/>
      <w:caps/>
      <w:color w:val="000000" w:themeColor="text1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3"/>
    <w:rsid w:val="006A2729"/>
    <w:rPr>
      <w:rFonts w:ascii="Avenir Next LT Pro Light" w:hAnsi="Avenir Next LT Pro Light" w:cs="Times New Roman (Body CS)"/>
      <w:b/>
      <w:caps/>
      <w:color w:val="0938F0" w:themeColor="accent3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FE1AE9"/>
    <w:rPr>
      <w:rFonts w:eastAsiaTheme="majorEastAsia" w:cstheme="majorBidi"/>
      <w:color w:val="404040" w:themeColor="text1" w:themeTint="BF"/>
      <w:sz w:val="20"/>
    </w:rPr>
  </w:style>
  <w:style w:type="paragraph" w:customStyle="1" w:styleId="TitleAlt">
    <w:name w:val="Title Alt"/>
    <w:basedOn w:val="Normal"/>
    <w:uiPriority w:val="1"/>
    <w:semiHidden/>
    <w:qFormat/>
    <w:rsid w:val="00EF4A2C"/>
    <w:pPr>
      <w:spacing w:before="120" w:after="120" w:line="240" w:lineRule="auto"/>
    </w:pPr>
    <w:rPr>
      <w:rFonts w:ascii="Avenir Next LT Pro Demi" w:hAnsi="Avenir Next LT Pro Demi"/>
      <w:b/>
      <w:color w:val="000000" w:themeColor="text1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1AE9"/>
    <w:rPr>
      <w:rFonts w:eastAsiaTheme="majorEastAsia" w:cstheme="majorBidi"/>
      <w:iCs/>
      <w:color w:val="B73D00" w:themeColor="accent1" w:themeShade="BF"/>
      <w:sz w:val="20"/>
    </w:rPr>
  </w:style>
  <w:style w:type="character" w:styleId="Hyperlink">
    <w:name w:val="Hyperlink"/>
    <w:basedOn w:val="DefaultParagraphFont"/>
    <w:uiPriority w:val="99"/>
    <w:semiHidden/>
    <w:rsid w:val="009B24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4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A4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baoxp2001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oNg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Virtual resume with Cameo">
      <a:dk1>
        <a:srgbClr val="000000"/>
      </a:dk1>
      <a:lt1>
        <a:srgbClr val="FFFFFF"/>
      </a:lt1>
      <a:dk2>
        <a:srgbClr val="0E2841"/>
      </a:dk2>
      <a:lt2>
        <a:srgbClr val="F7F7F7"/>
      </a:lt2>
      <a:accent1>
        <a:srgbClr val="F55301"/>
      </a:accent1>
      <a:accent2>
        <a:srgbClr val="F370B2"/>
      </a:accent2>
      <a:accent3>
        <a:srgbClr val="0938F0"/>
      </a:accent3>
      <a:accent4>
        <a:srgbClr val="097130"/>
      </a:accent4>
      <a:accent5>
        <a:srgbClr val="9361F3"/>
      </a:accent5>
      <a:accent6>
        <a:srgbClr val="F1B61C"/>
      </a:accent6>
      <a:hlink>
        <a:srgbClr val="467886"/>
      </a:hlink>
      <a:folHlink>
        <a:srgbClr val="96607D"/>
      </a:folHlink>
    </a:clrScheme>
    <a:fontScheme name="Custom 43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0A2EB7-BD3E-4445-8A69-400521E0E2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3919F03-93F0-49D8-9FA8-B8C4CD996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403FB-4392-4834-A1D0-8A854D971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98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43</cp:revision>
  <dcterms:created xsi:type="dcterms:W3CDTF">2025-07-17T21:40:00Z</dcterms:created>
  <dcterms:modified xsi:type="dcterms:W3CDTF">2025-07-17T23:21:00Z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